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13" w:rsidRDefault="00932485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19F5739E3FF34D57824D41702E6EA3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 w:rsidR="00113A11">
            <w:rPr>
              <w:lang w:val="en-IN"/>
            </w:rPr>
            <w:t>Sadar</w:t>
          </w:r>
          <w:proofErr w:type="spellEnd"/>
          <w:r w:rsidR="00113A11">
            <w:rPr>
              <w:lang w:val="en-IN"/>
            </w:rPr>
            <w:t>-e-</w:t>
          </w:r>
          <w:r w:rsidR="00EA43A8">
            <w:rPr>
              <w:lang w:val="en-IN"/>
            </w:rPr>
            <w:t>Alam</w:t>
          </w:r>
        </w:sdtContent>
      </w:sdt>
    </w:p>
    <w:p w:rsidR="006C0B13" w:rsidRDefault="00F2657B">
      <w:sdt>
        <w:sdtPr>
          <w:alias w:val="Address"/>
          <w:tag w:val=""/>
          <w:id w:val="-593780209"/>
          <w:placeholder>
            <w:docPart w:val="38BFECE36A6D421A879D26121E4B8C3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A43A8">
            <w:t>C-</w:t>
          </w:r>
          <w:r w:rsidR="007418D0">
            <w:t>54,</w:t>
          </w:r>
          <w:r w:rsidR="00EA43A8">
            <w:t xml:space="preserve"> Barfani </w:t>
          </w:r>
          <w:r w:rsidR="007418D0">
            <w:t>Dham, Ahamadpur, Bhopal</w:t>
          </w:r>
          <w:r w:rsidR="00EA43A8">
            <w:t xml:space="preserve"> 462026 M.P</w:t>
          </w:r>
        </w:sdtContent>
      </w:sdt>
      <w:r w:rsidR="00932485">
        <w:t> | </w:t>
      </w:r>
      <w:sdt>
        <w:sdtPr>
          <w:alias w:val="Telephone"/>
          <w:tag w:val=""/>
          <w:id w:val="-1416317146"/>
          <w:placeholder>
            <w:docPart w:val="5D89935C65304F359A50615E652D874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A43A8">
            <w:t>+91 8982384594</w:t>
          </w:r>
        </w:sdtContent>
      </w:sdt>
      <w:r w:rsidR="00932485">
        <w:t> | </w:t>
      </w:r>
      <w:sdt>
        <w:sdtPr>
          <w:alias w:val="Email"/>
          <w:tag w:val=""/>
          <w:id w:val="-391963670"/>
          <w:placeholder>
            <w:docPart w:val="A1DC9881A4E14619AC0BCCA727EE64F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A43A8">
            <w:t>itisalam@gmail.com</w:t>
          </w:r>
        </w:sdtContent>
      </w:sdt>
    </w:p>
    <w:p w:rsidR="006C0B13" w:rsidRDefault="007418D0">
      <w:pPr>
        <w:pStyle w:val="SectionHeading"/>
        <w:spacing w:before="720"/>
      </w:pPr>
      <w:r>
        <w:t xml:space="preserve">Career </w:t>
      </w:r>
      <w:r w:rsidR="00932485">
        <w:t>Objective</w:t>
      </w:r>
    </w:p>
    <w:p w:rsidR="006C0B13" w:rsidRDefault="00EA43A8">
      <w:pPr>
        <w:pStyle w:val="ListBullet"/>
      </w:pPr>
      <w:r>
        <w:t xml:space="preserve">To put my knowledge and skills in a direction that can yield the most out of my time investment and give me milestones that will improve me &amp; prepare me for future </w:t>
      </w:r>
      <w:r w:rsidR="00D91E28">
        <w:t>endeavors</w:t>
      </w:r>
      <w:r>
        <w:t>.</w:t>
      </w:r>
    </w:p>
    <w:p w:rsidR="006C0B13" w:rsidRDefault="00932485">
      <w:pPr>
        <w:pStyle w:val="SectionHeading"/>
      </w:pPr>
      <w:r>
        <w:t>Education</w:t>
      </w:r>
    </w:p>
    <w:p w:rsidR="006C0B13" w:rsidRDefault="00EA43A8">
      <w:pPr>
        <w:pStyle w:val="Subsection"/>
        <w:spacing w:before="100"/>
      </w:pPr>
      <w:r>
        <w:t>Bachelor of engineering</w:t>
      </w:r>
      <w:r w:rsidR="00932485">
        <w:t> | </w:t>
      </w:r>
      <w:r>
        <w:t>2013-Present</w:t>
      </w:r>
      <w:r w:rsidR="00932485">
        <w:t> | </w:t>
      </w:r>
      <w:r>
        <w:t>Bansal Institute of science and technology</w:t>
      </w:r>
      <w:r>
        <w:tab/>
      </w:r>
      <w:r>
        <w:tab/>
      </w:r>
    </w:p>
    <w:p w:rsidR="00626187" w:rsidRDefault="00EA43A8" w:rsidP="00BC4CC0">
      <w:pPr>
        <w:pStyle w:val="ListBullet"/>
        <w:numPr>
          <w:ilvl w:val="0"/>
          <w:numId w:val="0"/>
        </w:numPr>
      </w:pPr>
      <w:r>
        <w:t xml:space="preserve">Computer Science </w:t>
      </w:r>
      <w:r w:rsidR="00626187">
        <w:t>Engineering</w:t>
      </w:r>
    </w:p>
    <w:p w:rsidR="006C0B13" w:rsidRDefault="00626187" w:rsidP="00BC4CC0">
      <w:pPr>
        <w:pStyle w:val="ListBullet"/>
        <w:numPr>
          <w:ilvl w:val="0"/>
          <w:numId w:val="0"/>
        </w:numPr>
        <w:ind w:left="144" w:hanging="144"/>
      </w:pPr>
      <w:r>
        <w:t xml:space="preserve">CGPA : </w:t>
      </w:r>
      <w:r w:rsidR="00247560">
        <w:t>7.73</w:t>
      </w:r>
      <w:r w:rsidR="00F44C74">
        <w:t xml:space="preserve">/10.0 (Till </w:t>
      </w:r>
      <w:r w:rsidR="00C17A37">
        <w:t>5</w:t>
      </w:r>
      <w:r w:rsidR="00F44C74" w:rsidRPr="00F44C74">
        <w:rPr>
          <w:vertAlign w:val="superscript"/>
        </w:rPr>
        <w:t>th</w:t>
      </w:r>
      <w:r w:rsidR="00F44C74">
        <w:t xml:space="preserve"> Semester)</w:t>
      </w:r>
      <w:r w:rsidR="00EA43A8">
        <w:tab/>
        <w:t xml:space="preserve"> 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2A83ECB7F1C4D44A8076619D8DEB7BC"/>
            </w:placeholder>
            <w15:repeatingSectionItem/>
          </w:sdtPr>
          <w:sdtEndPr/>
          <w:sdtContent>
            <w:p w:rsidR="006C0B13" w:rsidRDefault="00EA43A8">
              <w:pPr>
                <w:pStyle w:val="Subsection"/>
              </w:pPr>
              <w:proofErr w:type="gramStart"/>
              <w:r>
                <w:t>12</w:t>
              </w:r>
              <w:r w:rsidRPr="00EA43A8">
                <w:rPr>
                  <w:vertAlign w:val="superscript"/>
                </w:rPr>
                <w:t>th</w:t>
              </w:r>
              <w:r>
                <w:t xml:space="preserve"> </w:t>
              </w:r>
              <w:r w:rsidR="00932485">
                <w:t> |</w:t>
              </w:r>
              <w:proofErr w:type="gramEnd"/>
              <w:r w:rsidR="00932485">
                <w:t> </w:t>
              </w:r>
              <w:r>
                <w:t>2012</w:t>
              </w:r>
              <w:r w:rsidR="00932485">
                <w:t> | </w:t>
              </w:r>
              <w:r>
                <w:t>Up board , allahabad</w:t>
              </w:r>
            </w:p>
            <w:p w:rsidR="00EA43A8" w:rsidRDefault="00DD7BF9">
              <w:pPr>
                <w:pStyle w:val="ListBullet"/>
              </w:pPr>
              <w:r>
                <w:t>P.C.M. with Physical Education</w:t>
              </w:r>
            </w:p>
            <w:p w:rsidR="006C0B13" w:rsidRDefault="00DD7BF9" w:rsidP="005F0DAC">
              <w:pPr>
                <w:pStyle w:val="ListBullet"/>
              </w:pPr>
              <w:r>
                <w:t>Mark Secured : 61.6% , 307/500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790162810"/>
            <w:placeholder>
              <w:docPart w:val="F30D653BB9AA4993AE7A5872ECBCEB8A"/>
            </w:placeholder>
            <w15:repeatingSectionItem/>
          </w:sdtPr>
          <w:sdtEndPr/>
          <w:sdtContent>
            <w:p w:rsidR="00EA43A8" w:rsidRDefault="00EA43A8">
              <w:pPr>
                <w:pStyle w:val="Subsection"/>
              </w:pPr>
              <w:proofErr w:type="gramStart"/>
              <w:r>
                <w:t>10</w:t>
              </w:r>
              <w:r w:rsidRPr="00EA43A8">
                <w:rPr>
                  <w:vertAlign w:val="superscript"/>
                </w:rPr>
                <w:t>th</w:t>
              </w:r>
              <w:r>
                <w:t xml:space="preserve">  |</w:t>
              </w:r>
              <w:proofErr w:type="gramEnd"/>
              <w:r>
                <w:t> 2009 | Up board , allahabad</w:t>
              </w:r>
            </w:p>
            <w:p w:rsidR="00EA43A8" w:rsidRPr="005F0DAC" w:rsidRDefault="00BD002A" w:rsidP="005F0DAC">
              <w:pPr>
                <w:pStyle w:val="ListBullet"/>
              </w:pPr>
              <w:r>
                <w:t xml:space="preserve">Mark Secured : 61.1 </w:t>
              </w:r>
              <w:r w:rsidR="00BD66DD">
                <w:t>%</w:t>
              </w:r>
              <w:r>
                <w:t>, 367/600</w:t>
              </w:r>
            </w:p>
          </w:sdtContent>
        </w:sdt>
      </w:sdtContent>
    </w:sdt>
    <w:p w:rsidR="00BD002A" w:rsidRDefault="00BD002A" w:rsidP="00BD002A">
      <w:pPr>
        <w:pStyle w:val="SectionHeading"/>
      </w:pPr>
      <w:r>
        <w:t>PROJECTS AND EXPERINCE</w:t>
      </w:r>
    </w:p>
    <w:p w:rsidR="00BD002A" w:rsidRDefault="00BD66DD" w:rsidP="00BD002A">
      <w:pPr>
        <w:pStyle w:val="Subsection"/>
        <w:spacing w:before="100"/>
      </w:pPr>
      <w:r>
        <w:t>aNDROID DEVELOPER </w:t>
      </w:r>
      <w:bookmarkStart w:id="0" w:name="_GoBack"/>
      <w:bookmarkEnd w:id="0"/>
      <w:r>
        <w:t xml:space="preserve"> </w:t>
      </w:r>
      <w:r w:rsidR="00BD002A">
        <w:t>| 2015-present</w:t>
      </w:r>
      <w:r w:rsidR="00BD002A">
        <w:tab/>
      </w:r>
    </w:p>
    <w:p w:rsidR="00BD002A" w:rsidRPr="00691A47" w:rsidRDefault="00BD002A" w:rsidP="00BD002A">
      <w:pPr>
        <w:pStyle w:val="ListBullet"/>
        <w:rPr>
          <w:b/>
        </w:rPr>
      </w:pPr>
      <w:r w:rsidRPr="00691A47">
        <w:rPr>
          <w:b/>
        </w:rPr>
        <w:t>Developer (Research , database , UI ) for android app Bhopal BRTS</w:t>
      </w:r>
    </w:p>
    <w:p w:rsidR="00691A47" w:rsidRDefault="001B7077" w:rsidP="00691A47">
      <w:pPr>
        <w:pStyle w:val="ListBullet"/>
        <w:numPr>
          <w:ilvl w:val="0"/>
          <w:numId w:val="0"/>
        </w:numPr>
        <w:ind w:left="144"/>
      </w:pPr>
      <w:r>
        <w:t xml:space="preserve">Google </w:t>
      </w:r>
      <w:proofErr w:type="spellStart"/>
      <w:r w:rsidR="00691A47">
        <w:t>PlayStore</w:t>
      </w:r>
      <w:proofErr w:type="spellEnd"/>
      <w:r w:rsidR="00691A47">
        <w:t xml:space="preserve"> URL : </w:t>
      </w:r>
      <w:r w:rsidR="00691A47" w:rsidRPr="00691A47">
        <w:t>https://play.google.com/store/apps/details?id=com.seatech.bhopalbrts</w:t>
      </w:r>
    </w:p>
    <w:p w:rsidR="00BD002A" w:rsidRPr="007A4CB0" w:rsidRDefault="00BD002A" w:rsidP="00BD002A">
      <w:pPr>
        <w:pStyle w:val="ListBullet"/>
        <w:rPr>
          <w:b/>
        </w:rPr>
      </w:pPr>
      <w:r w:rsidRPr="007A4CB0">
        <w:rPr>
          <w:b/>
        </w:rPr>
        <w:t xml:space="preserve">Developer (Research , database , UI ) for android app Urdu Dictionary </w:t>
      </w:r>
    </w:p>
    <w:p w:rsidR="00691A47" w:rsidRDefault="001B7077" w:rsidP="00691A47">
      <w:pPr>
        <w:pStyle w:val="ListBullet"/>
        <w:numPr>
          <w:ilvl w:val="0"/>
          <w:numId w:val="0"/>
        </w:numPr>
        <w:ind w:left="144"/>
      </w:pPr>
      <w:r>
        <w:t xml:space="preserve">Google </w:t>
      </w:r>
      <w:proofErr w:type="spellStart"/>
      <w:r w:rsidR="00691A47">
        <w:t>PlayStore</w:t>
      </w:r>
      <w:proofErr w:type="spellEnd"/>
      <w:r w:rsidR="00691A47">
        <w:t xml:space="preserve"> URL : </w:t>
      </w:r>
      <w:r w:rsidR="00691A47" w:rsidRPr="00691A47">
        <w:t>https://play.google.com/store/apps/details?id=seatech.alam.urdudictionary</w:t>
      </w:r>
    </w:p>
    <w:p w:rsidR="00E36B17" w:rsidRDefault="00E36B17" w:rsidP="00E36B17">
      <w:pPr>
        <w:pStyle w:val="Subsection"/>
      </w:pPr>
      <w:r>
        <w:t>Minor project</w:t>
      </w:r>
    </w:p>
    <w:p w:rsidR="00E36B17" w:rsidRDefault="00E36B17" w:rsidP="002E106B">
      <w:pPr>
        <w:pStyle w:val="ListBullet"/>
      </w:pPr>
      <w:r>
        <w:t xml:space="preserve">Sentiment Analysis </w:t>
      </w:r>
      <w:r w:rsidR="00BD66DD">
        <w:t>for a keyword on</w:t>
      </w:r>
      <w:r>
        <w:t xml:space="preserve"> twitter through </w:t>
      </w:r>
      <w:proofErr w:type="spellStart"/>
      <w:proofErr w:type="gramStart"/>
      <w:r>
        <w:t>BigData</w:t>
      </w:r>
      <w:proofErr w:type="spellEnd"/>
      <w:r w:rsidR="00BD66DD">
        <w:t xml:space="preserve"> </w:t>
      </w:r>
      <w:r>
        <w:t>.</w:t>
      </w:r>
      <w:proofErr w:type="gramEnd"/>
    </w:p>
    <w:p w:rsidR="003E0334" w:rsidRDefault="003E0334" w:rsidP="003E0334">
      <w:pPr>
        <w:pStyle w:val="Subsection"/>
      </w:pPr>
      <w:r>
        <w:t>Major Training</w:t>
      </w:r>
    </w:p>
    <w:p w:rsidR="003E0334" w:rsidRDefault="003E0334" w:rsidP="003E0334">
      <w:pPr>
        <w:pStyle w:val="ListBullet"/>
      </w:pPr>
      <w:r>
        <w:t xml:space="preserve">  Completed Educational training on Cloud Computing (</w:t>
      </w:r>
      <w:proofErr w:type="spellStart"/>
      <w:r>
        <w:t>IaaS</w:t>
      </w:r>
      <w:proofErr w:type="spellEnd"/>
      <w:r>
        <w:t xml:space="preserve">) comprising of theoretical </w:t>
      </w:r>
      <w:r w:rsidR="00C94A38">
        <w:t>&amp;</w:t>
      </w:r>
      <w:r>
        <w:t xml:space="preserve"> practical sessions at </w:t>
      </w:r>
      <w:proofErr w:type="spellStart"/>
      <w:r>
        <w:t>Appin</w:t>
      </w:r>
      <w:proofErr w:type="spellEnd"/>
      <w:r>
        <w:t xml:space="preserve"> </w:t>
      </w:r>
      <w:r w:rsidR="00D917F0">
        <w:t>Bhopal.</w:t>
      </w:r>
    </w:p>
    <w:p w:rsidR="006C0B13" w:rsidRDefault="00932485">
      <w:pPr>
        <w:pStyle w:val="SectionHeading"/>
      </w:pPr>
      <w:r>
        <w:t>Skills &amp; Abilities</w:t>
      </w:r>
    </w:p>
    <w:p w:rsidR="006C0B13" w:rsidRDefault="00B04927">
      <w:pPr>
        <w:pStyle w:val="Subsection"/>
        <w:spacing w:before="100"/>
      </w:pPr>
      <w:r>
        <w:t>Programming Languages</w:t>
      </w:r>
    </w:p>
    <w:p w:rsidR="006C0B13" w:rsidRDefault="00D91E28" w:rsidP="00CA6596">
      <w:pPr>
        <w:pStyle w:val="ListBullet"/>
        <w:numPr>
          <w:ilvl w:val="0"/>
          <w:numId w:val="8"/>
        </w:numPr>
      </w:pPr>
      <w:r>
        <w:t xml:space="preserve">Java and Android </w:t>
      </w:r>
    </w:p>
    <w:p w:rsidR="00D91E28" w:rsidRDefault="00D91E28" w:rsidP="00CA6596">
      <w:pPr>
        <w:pStyle w:val="ListBullet"/>
        <w:numPr>
          <w:ilvl w:val="0"/>
          <w:numId w:val="8"/>
        </w:numPr>
      </w:pPr>
      <w:r>
        <w:t xml:space="preserve">HTML and PHP </w:t>
      </w:r>
    </w:p>
    <w:p w:rsidR="00D91E28" w:rsidRDefault="00D91E28" w:rsidP="00CA6596">
      <w:pPr>
        <w:pStyle w:val="ListBullet"/>
        <w:numPr>
          <w:ilvl w:val="0"/>
          <w:numId w:val="8"/>
        </w:numPr>
      </w:pPr>
      <w:r>
        <w:t>C#</w:t>
      </w:r>
    </w:p>
    <w:p w:rsidR="006C0B13" w:rsidRDefault="00D91E28" w:rsidP="00CA6596">
      <w:pPr>
        <w:pStyle w:val="ListBullet"/>
        <w:numPr>
          <w:ilvl w:val="0"/>
          <w:numId w:val="8"/>
        </w:numPr>
      </w:pPr>
      <w:r>
        <w:t>C/C++</w:t>
      </w:r>
    </w:p>
    <w:p w:rsidR="00E36B17" w:rsidRDefault="00E36B17">
      <w:pPr>
        <w:pStyle w:val="Subsection"/>
      </w:pPr>
    </w:p>
    <w:p w:rsidR="00E36B17" w:rsidRDefault="00E36B17">
      <w:pPr>
        <w:pStyle w:val="Subsection"/>
      </w:pPr>
    </w:p>
    <w:p w:rsidR="006C0B13" w:rsidRDefault="00B04927">
      <w:pPr>
        <w:pStyle w:val="Subsection"/>
      </w:pPr>
      <w:r>
        <w:lastRenderedPageBreak/>
        <w:t>Tools</w:t>
      </w:r>
    </w:p>
    <w:p w:rsidR="006C0B13" w:rsidRDefault="00D91E28" w:rsidP="00CA6596">
      <w:pPr>
        <w:pStyle w:val="ListBullet"/>
        <w:numPr>
          <w:ilvl w:val="0"/>
          <w:numId w:val="10"/>
        </w:numPr>
      </w:pPr>
      <w:r>
        <w:t>Android Studio</w:t>
      </w:r>
    </w:p>
    <w:p w:rsidR="00D91E28" w:rsidRDefault="00D91E28" w:rsidP="00CA6596">
      <w:pPr>
        <w:pStyle w:val="ListBullet"/>
        <w:numPr>
          <w:ilvl w:val="0"/>
          <w:numId w:val="10"/>
        </w:numPr>
      </w:pPr>
      <w:r>
        <w:t>Eclipse</w:t>
      </w:r>
    </w:p>
    <w:p w:rsidR="00D91E28" w:rsidRDefault="00D91E28" w:rsidP="00CA6596">
      <w:pPr>
        <w:pStyle w:val="ListBullet"/>
        <w:numPr>
          <w:ilvl w:val="0"/>
          <w:numId w:val="10"/>
        </w:numPr>
      </w:pPr>
      <w:r>
        <w:t>Visual Studio</w:t>
      </w:r>
    </w:p>
    <w:p w:rsidR="00C21674" w:rsidRDefault="000D74BB" w:rsidP="00CA6596">
      <w:pPr>
        <w:pStyle w:val="ListBullet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and GitHub</w:t>
      </w:r>
    </w:p>
    <w:p w:rsidR="00EB1277" w:rsidRDefault="00EB1277" w:rsidP="00CA6596">
      <w:pPr>
        <w:pStyle w:val="ListBullet"/>
        <w:numPr>
          <w:ilvl w:val="0"/>
          <w:numId w:val="10"/>
        </w:numPr>
      </w:pPr>
      <w:proofErr w:type="spellStart"/>
      <w:r>
        <w:t>Gradle</w:t>
      </w:r>
      <w:proofErr w:type="spellEnd"/>
      <w:r>
        <w:t xml:space="preserve"> build system</w:t>
      </w:r>
    </w:p>
    <w:p w:rsidR="00880CBB" w:rsidRDefault="001030BB" w:rsidP="00CA6596">
      <w:pPr>
        <w:pStyle w:val="ListBullet"/>
        <w:numPr>
          <w:ilvl w:val="0"/>
          <w:numId w:val="10"/>
        </w:numPr>
      </w:pPr>
      <w:r>
        <w:t>Professional w</w:t>
      </w:r>
      <w:r w:rsidR="00984ACB">
        <w:t>orking experience with Mac OS and optimum level of Linux</w:t>
      </w:r>
    </w:p>
    <w:p w:rsidR="000D74BB" w:rsidRDefault="000D74BB" w:rsidP="000D74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</w:p>
    <w:p w:rsidR="000D74BB" w:rsidRDefault="000D74BB" w:rsidP="000D74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>Area of Interest</w:t>
      </w:r>
    </w:p>
    <w:p w:rsidR="000D74BB" w:rsidRPr="00880CBB" w:rsidRDefault="000D74BB" w:rsidP="000D74BB">
      <w:pPr>
        <w:pStyle w:val="ListBullet"/>
        <w:numPr>
          <w:ilvl w:val="0"/>
          <w:numId w:val="7"/>
        </w:numPr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color w:val="auto"/>
          <w:szCs w:val="24"/>
        </w:rPr>
        <w:t xml:space="preserve">Uses of Information Technology for the masses  </w:t>
      </w:r>
    </w:p>
    <w:p w:rsidR="000D74BB" w:rsidRDefault="000D74BB" w:rsidP="000D74BB">
      <w:pPr>
        <w:pStyle w:val="ListBullet"/>
        <w:numPr>
          <w:ilvl w:val="0"/>
          <w:numId w:val="7"/>
        </w:numPr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color w:val="auto"/>
          <w:szCs w:val="24"/>
        </w:rPr>
        <w:t xml:space="preserve">Automation of Software testing and debugging process </w:t>
      </w:r>
    </w:p>
    <w:p w:rsidR="001030BB" w:rsidRDefault="001030BB" w:rsidP="000D74BB">
      <w:pPr>
        <w:pStyle w:val="ListBullet"/>
        <w:numPr>
          <w:ilvl w:val="0"/>
          <w:numId w:val="7"/>
        </w:numPr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color w:val="auto"/>
          <w:szCs w:val="24"/>
        </w:rPr>
        <w:t xml:space="preserve">Operating </w:t>
      </w:r>
      <w:proofErr w:type="gramStart"/>
      <w:r>
        <w:rPr>
          <w:rFonts w:asciiTheme="majorHAnsi" w:hAnsiTheme="majorHAnsi"/>
          <w:color w:val="auto"/>
          <w:szCs w:val="24"/>
        </w:rPr>
        <w:t>Systems</w:t>
      </w:r>
      <w:r w:rsidR="00EB1277">
        <w:rPr>
          <w:rFonts w:asciiTheme="majorHAnsi" w:hAnsiTheme="majorHAnsi"/>
          <w:color w:val="auto"/>
          <w:szCs w:val="24"/>
        </w:rPr>
        <w:t xml:space="preserve"> </w:t>
      </w:r>
      <w:r>
        <w:rPr>
          <w:rFonts w:asciiTheme="majorHAnsi" w:hAnsiTheme="majorHAnsi"/>
          <w:color w:val="auto"/>
          <w:szCs w:val="24"/>
        </w:rPr>
        <w:t>.</w:t>
      </w:r>
      <w:proofErr w:type="gramEnd"/>
    </w:p>
    <w:p w:rsidR="002739D2" w:rsidRDefault="002739D2" w:rsidP="008C6531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</w:p>
    <w:p w:rsidR="008C6531" w:rsidRDefault="008C6531" w:rsidP="008C6531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>Award</w:t>
      </w:r>
      <w:r w:rsidR="001030BB">
        <w:rPr>
          <w:rFonts w:asciiTheme="majorHAnsi" w:hAnsiTheme="majorHAnsi"/>
          <w:b/>
          <w:bCs/>
          <w:color w:val="39A5B7" w:themeColor="accent1"/>
          <w:sz w:val="24"/>
          <w:szCs w:val="24"/>
        </w:rPr>
        <w:t>s</w:t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and Achievements</w:t>
      </w:r>
    </w:p>
    <w:p w:rsidR="008C6531" w:rsidRDefault="00CC6DF5" w:rsidP="00CC6DF5">
      <w:pPr>
        <w:pStyle w:val="ListBullet"/>
        <w:numPr>
          <w:ilvl w:val="0"/>
          <w:numId w:val="7"/>
        </w:numPr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color w:val="auto"/>
          <w:szCs w:val="24"/>
        </w:rPr>
        <w:t xml:space="preserve">Scholarship by Google India and Tata Trust for Android </w:t>
      </w:r>
      <w:proofErr w:type="spellStart"/>
      <w:r>
        <w:rPr>
          <w:rFonts w:asciiTheme="majorHAnsi" w:hAnsiTheme="majorHAnsi"/>
          <w:color w:val="auto"/>
          <w:szCs w:val="24"/>
        </w:rPr>
        <w:t>Nanodegree</w:t>
      </w:r>
      <w:proofErr w:type="spellEnd"/>
      <w:r>
        <w:rPr>
          <w:rFonts w:asciiTheme="majorHAnsi" w:hAnsiTheme="majorHAnsi"/>
          <w:color w:val="auto"/>
          <w:szCs w:val="24"/>
        </w:rPr>
        <w:t xml:space="preserve"> by </w:t>
      </w:r>
      <w:proofErr w:type="spellStart"/>
      <w:r>
        <w:rPr>
          <w:rFonts w:asciiTheme="majorHAnsi" w:hAnsiTheme="majorHAnsi"/>
          <w:color w:val="auto"/>
          <w:szCs w:val="24"/>
        </w:rPr>
        <w:t>Udacity</w:t>
      </w:r>
      <w:proofErr w:type="spellEnd"/>
      <w:r>
        <w:rPr>
          <w:rFonts w:asciiTheme="majorHAnsi" w:hAnsiTheme="majorHAnsi"/>
          <w:color w:val="auto"/>
          <w:szCs w:val="24"/>
        </w:rPr>
        <w:t xml:space="preserve">. </w:t>
      </w:r>
    </w:p>
    <w:p w:rsidR="00C90ECC" w:rsidRDefault="007B530F" w:rsidP="00B24945">
      <w:pPr>
        <w:pStyle w:val="ListBullet"/>
        <w:numPr>
          <w:ilvl w:val="0"/>
          <w:numId w:val="7"/>
        </w:numPr>
        <w:rPr>
          <w:rFonts w:asciiTheme="majorHAnsi" w:hAnsiTheme="majorHAnsi"/>
          <w:color w:val="auto"/>
          <w:szCs w:val="24"/>
        </w:rPr>
      </w:pPr>
      <w:r>
        <w:rPr>
          <w:rFonts w:asciiTheme="majorHAnsi" w:hAnsiTheme="majorHAnsi"/>
          <w:color w:val="auto"/>
          <w:szCs w:val="24"/>
        </w:rPr>
        <w:t xml:space="preserve"> </w:t>
      </w:r>
      <w:r w:rsidR="00C90ECC" w:rsidRPr="00C90ECC">
        <w:rPr>
          <w:rFonts w:asciiTheme="majorHAnsi" w:hAnsiTheme="majorHAnsi"/>
          <w:color w:val="auto"/>
          <w:szCs w:val="24"/>
        </w:rPr>
        <w:t>Android App</w:t>
      </w:r>
      <w:r w:rsidR="00C90ECC">
        <w:rPr>
          <w:rFonts w:asciiTheme="majorHAnsi" w:hAnsiTheme="majorHAnsi"/>
          <w:color w:val="auto"/>
          <w:szCs w:val="24"/>
        </w:rPr>
        <w:t xml:space="preserve"> </w:t>
      </w:r>
      <w:r w:rsidR="00C90ECC" w:rsidRPr="00C90ECC">
        <w:rPr>
          <w:rFonts w:asciiTheme="majorHAnsi" w:hAnsiTheme="majorHAnsi"/>
          <w:color w:val="auto"/>
          <w:szCs w:val="24"/>
        </w:rPr>
        <w:t xml:space="preserve">Development internship at Megabizz4u Media Private Limited through </w:t>
      </w:r>
      <w:proofErr w:type="spellStart"/>
      <w:r w:rsidR="00C90ECC" w:rsidRPr="00C90ECC">
        <w:rPr>
          <w:rFonts w:asciiTheme="majorHAnsi" w:hAnsiTheme="majorHAnsi"/>
          <w:color w:val="auto"/>
          <w:szCs w:val="24"/>
        </w:rPr>
        <w:t>Internshala</w:t>
      </w:r>
      <w:proofErr w:type="spellEnd"/>
    </w:p>
    <w:p w:rsidR="001030BB" w:rsidRDefault="001030BB" w:rsidP="001030BB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auto"/>
          <w:szCs w:val="24"/>
        </w:rPr>
      </w:pPr>
    </w:p>
    <w:p w:rsidR="001030BB" w:rsidRDefault="001030B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>Personal Profile</w:t>
      </w:r>
    </w:p>
    <w:p w:rsidR="001030BB" w:rsidRDefault="001030B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 w:rsidRPr="003301F7">
        <w:rPr>
          <w:rFonts w:asciiTheme="majorHAnsi" w:hAnsiTheme="majorHAnsi"/>
          <w:b/>
          <w:bCs/>
          <w:color w:val="auto"/>
          <w:sz w:val="24"/>
          <w:szCs w:val="24"/>
        </w:rPr>
        <w:t>Name</w:t>
      </w:r>
      <w:r w:rsidR="00162B8E" w:rsidRPr="003301F7">
        <w:rPr>
          <w:rFonts w:asciiTheme="majorHAnsi" w:hAnsiTheme="majorHAnsi"/>
          <w:b/>
          <w:bCs/>
          <w:color w:val="auto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:     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 </w:t>
      </w:r>
      <w:r w:rsidR="009D1D8B"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proofErr w:type="spellStart"/>
      <w:r w:rsidRPr="009D1D8B">
        <w:rPr>
          <w:bCs/>
          <w:color w:val="auto"/>
          <w:szCs w:val="18"/>
        </w:rPr>
        <w:t>Sadar</w:t>
      </w:r>
      <w:proofErr w:type="spellEnd"/>
      <w:r w:rsidRPr="009D1D8B">
        <w:rPr>
          <w:bCs/>
          <w:color w:val="auto"/>
          <w:szCs w:val="18"/>
        </w:rPr>
        <w:t>-e-Alam</w:t>
      </w:r>
    </w:p>
    <w:p w:rsidR="001030BB" w:rsidRDefault="001030B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 w:rsidRPr="003301F7">
        <w:rPr>
          <w:rFonts w:asciiTheme="majorHAnsi" w:hAnsiTheme="majorHAnsi"/>
          <w:b/>
          <w:bCs/>
          <w:color w:val="auto"/>
          <w:sz w:val="24"/>
          <w:szCs w:val="24"/>
        </w:rPr>
        <w:t>Date of Birth</w:t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:   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Pr="009D1D8B">
        <w:rPr>
          <w:bCs/>
          <w:color w:val="auto"/>
          <w:szCs w:val="18"/>
        </w:rPr>
        <w:t>13-06-1995</w:t>
      </w:r>
    </w:p>
    <w:p w:rsidR="001030BB" w:rsidRPr="009D1D8B" w:rsidRDefault="009D1D8B" w:rsidP="001030BB">
      <w:pPr>
        <w:pStyle w:val="ListBullet"/>
        <w:numPr>
          <w:ilvl w:val="0"/>
          <w:numId w:val="0"/>
        </w:numPr>
        <w:rPr>
          <w:bCs/>
          <w:color w:val="auto"/>
          <w:szCs w:val="18"/>
        </w:rPr>
      </w:pPr>
      <w:r w:rsidRPr="003301F7">
        <w:rPr>
          <w:rFonts w:asciiTheme="majorHAnsi" w:hAnsiTheme="majorHAnsi"/>
          <w:b/>
          <w:bCs/>
          <w:color w:val="auto"/>
          <w:sz w:val="24"/>
          <w:szCs w:val="24"/>
        </w:rPr>
        <w:t>Father’s Name</w:t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:        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proofErr w:type="spellStart"/>
      <w:r w:rsidRPr="009D1D8B">
        <w:rPr>
          <w:bCs/>
          <w:color w:val="auto"/>
          <w:szCs w:val="18"/>
        </w:rPr>
        <w:t>Mr</w:t>
      </w:r>
      <w:proofErr w:type="spellEnd"/>
      <w:r w:rsidRPr="009D1D8B">
        <w:rPr>
          <w:bCs/>
          <w:color w:val="auto"/>
          <w:szCs w:val="18"/>
        </w:rPr>
        <w:t xml:space="preserve"> </w:t>
      </w:r>
      <w:proofErr w:type="spellStart"/>
      <w:r w:rsidRPr="009D1D8B">
        <w:rPr>
          <w:bCs/>
          <w:color w:val="auto"/>
          <w:szCs w:val="18"/>
        </w:rPr>
        <w:t>Riyasuddin</w:t>
      </w:r>
      <w:proofErr w:type="spellEnd"/>
      <w:r w:rsidRPr="009D1D8B">
        <w:rPr>
          <w:bCs/>
          <w:color w:val="auto"/>
          <w:szCs w:val="18"/>
        </w:rPr>
        <w:t xml:space="preserve"> Ansari</w:t>
      </w:r>
    </w:p>
    <w:p w:rsidR="009D1D8B" w:rsidRDefault="009D1D8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 w:rsidRPr="003301F7">
        <w:rPr>
          <w:rFonts w:asciiTheme="majorHAnsi" w:hAnsiTheme="majorHAnsi"/>
          <w:b/>
          <w:bCs/>
          <w:color w:val="auto"/>
          <w:sz w:val="24"/>
          <w:szCs w:val="24"/>
        </w:rPr>
        <w:t>Mother’s Name</w:t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:     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</w:t>
      </w:r>
      <w:proofErr w:type="spellStart"/>
      <w:r w:rsidRPr="009D1D8B">
        <w:rPr>
          <w:bCs/>
          <w:color w:val="auto"/>
          <w:szCs w:val="18"/>
        </w:rPr>
        <w:t>Zarina</w:t>
      </w:r>
      <w:proofErr w:type="spellEnd"/>
      <w:r w:rsidRPr="009D1D8B">
        <w:rPr>
          <w:bCs/>
          <w:color w:val="auto"/>
          <w:szCs w:val="18"/>
        </w:rPr>
        <w:t xml:space="preserve"> </w:t>
      </w:r>
      <w:proofErr w:type="spellStart"/>
      <w:r w:rsidRPr="009D1D8B">
        <w:rPr>
          <w:bCs/>
          <w:color w:val="auto"/>
          <w:szCs w:val="18"/>
        </w:rPr>
        <w:t>Khatun</w:t>
      </w:r>
      <w:proofErr w:type="spellEnd"/>
    </w:p>
    <w:p w:rsidR="009D1D8B" w:rsidRDefault="009D1D8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 w:rsidRPr="003301F7">
        <w:rPr>
          <w:rFonts w:asciiTheme="majorHAnsi" w:hAnsiTheme="majorHAnsi"/>
          <w:b/>
          <w:bCs/>
          <w:color w:val="auto"/>
          <w:sz w:val="24"/>
          <w:szCs w:val="24"/>
        </w:rPr>
        <w:t>Permanent Address</w:t>
      </w:r>
      <w:r w:rsidR="00162B8E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:  </w:t>
      </w:r>
      <w:r w:rsidR="003301F7">
        <w:rPr>
          <w:rFonts w:asciiTheme="majorHAnsi" w:hAnsiTheme="majorHAnsi"/>
          <w:b/>
          <w:bCs/>
          <w:color w:val="39A5B7" w:themeColor="accent1"/>
          <w:sz w:val="24"/>
          <w:szCs w:val="24"/>
        </w:rPr>
        <w:tab/>
      </w: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</w:t>
      </w:r>
      <w:sdt>
        <w:sdtPr>
          <w:alias w:val="Address"/>
          <w:tag w:val=""/>
          <w:id w:val="-321735950"/>
          <w:placeholder>
            <w:docPart w:val="DFEFFF99CA50405BBD63487742B1DF7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t xml:space="preserve">C-54, </w:t>
          </w:r>
          <w:proofErr w:type="spellStart"/>
          <w:r>
            <w:t>Barfani</w:t>
          </w:r>
          <w:proofErr w:type="spellEnd"/>
          <w:r>
            <w:t xml:space="preserve"> </w:t>
          </w:r>
          <w:proofErr w:type="spellStart"/>
          <w:r>
            <w:t>Dham</w:t>
          </w:r>
          <w:proofErr w:type="spellEnd"/>
          <w:r>
            <w:t xml:space="preserve">, </w:t>
          </w:r>
          <w:proofErr w:type="spellStart"/>
          <w:r>
            <w:t>Ahamadpur</w:t>
          </w:r>
          <w:proofErr w:type="spellEnd"/>
          <w:r>
            <w:t>, Bhopal 462026 M.P</w:t>
          </w:r>
        </w:sdtContent>
      </w:sdt>
      <w:r>
        <w:t> </w:t>
      </w:r>
    </w:p>
    <w:p w:rsidR="001030BB" w:rsidRDefault="001030B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  <w:r>
        <w:rPr>
          <w:rFonts w:asciiTheme="majorHAnsi" w:hAnsiTheme="majorHAnsi"/>
          <w:b/>
          <w:bCs/>
          <w:color w:val="39A5B7" w:themeColor="accent1"/>
          <w:sz w:val="24"/>
          <w:szCs w:val="24"/>
        </w:rPr>
        <w:t xml:space="preserve">   </w:t>
      </w:r>
    </w:p>
    <w:p w:rsidR="001030BB" w:rsidRDefault="001030BB" w:rsidP="001030BB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39A5B7" w:themeColor="accent1"/>
          <w:sz w:val="24"/>
          <w:szCs w:val="24"/>
        </w:rPr>
      </w:pPr>
    </w:p>
    <w:p w:rsidR="001030BB" w:rsidRDefault="001030BB" w:rsidP="001030BB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auto"/>
          <w:szCs w:val="24"/>
        </w:rPr>
      </w:pPr>
    </w:p>
    <w:p w:rsidR="001030BB" w:rsidRDefault="001030BB" w:rsidP="001030BB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auto"/>
          <w:szCs w:val="24"/>
        </w:rPr>
      </w:pPr>
    </w:p>
    <w:p w:rsidR="001030BB" w:rsidRDefault="001030BB" w:rsidP="001030BB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auto"/>
          <w:szCs w:val="24"/>
        </w:rPr>
      </w:pPr>
    </w:p>
    <w:p w:rsidR="001030BB" w:rsidRPr="00C90ECC" w:rsidRDefault="001030BB" w:rsidP="001030BB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auto"/>
          <w:szCs w:val="24"/>
        </w:rPr>
      </w:pPr>
    </w:p>
    <w:p w:rsidR="00880CBB" w:rsidRDefault="00880CBB" w:rsidP="00880CBB">
      <w:pPr>
        <w:pStyle w:val="ListBullet"/>
        <w:numPr>
          <w:ilvl w:val="0"/>
          <w:numId w:val="0"/>
        </w:numPr>
        <w:ind w:left="144"/>
      </w:pPr>
    </w:p>
    <w:sectPr w:rsidR="00880CBB" w:rsidSect="00C009DB">
      <w:footerReference w:type="default" r:id="rId9"/>
      <w:pgSz w:w="12240" w:h="15840"/>
      <w:pgMar w:top="567" w:right="1440" w:bottom="11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57B" w:rsidRDefault="00F2657B">
      <w:pPr>
        <w:spacing w:after="0"/>
      </w:pPr>
      <w:r>
        <w:separator/>
      </w:r>
    </w:p>
  </w:endnote>
  <w:endnote w:type="continuationSeparator" w:id="0">
    <w:p w:rsidR="00F2657B" w:rsidRDefault="00F26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B13" w:rsidRDefault="0093248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66D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57B" w:rsidRDefault="00F2657B">
      <w:pPr>
        <w:spacing w:after="0"/>
      </w:pPr>
      <w:r>
        <w:separator/>
      </w:r>
    </w:p>
  </w:footnote>
  <w:footnote w:type="continuationSeparator" w:id="0">
    <w:p w:rsidR="00F2657B" w:rsidRDefault="00F265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F216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4B847FD"/>
    <w:multiLevelType w:val="hybridMultilevel"/>
    <w:tmpl w:val="D420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26473"/>
    <w:multiLevelType w:val="hybridMultilevel"/>
    <w:tmpl w:val="A77CD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4484F"/>
    <w:multiLevelType w:val="hybridMultilevel"/>
    <w:tmpl w:val="6068E3C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7881E04"/>
    <w:multiLevelType w:val="hybridMultilevel"/>
    <w:tmpl w:val="7578E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C0823"/>
    <w:multiLevelType w:val="hybridMultilevel"/>
    <w:tmpl w:val="B02C1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D5C5C"/>
    <w:multiLevelType w:val="hybridMultilevel"/>
    <w:tmpl w:val="1EF2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59F7"/>
    <w:multiLevelType w:val="hybridMultilevel"/>
    <w:tmpl w:val="3BCC8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D456C"/>
    <w:multiLevelType w:val="hybridMultilevel"/>
    <w:tmpl w:val="FE9A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A8"/>
    <w:rsid w:val="000921D8"/>
    <w:rsid w:val="000C2306"/>
    <w:rsid w:val="000D74BB"/>
    <w:rsid w:val="001030BB"/>
    <w:rsid w:val="00113A11"/>
    <w:rsid w:val="00162B8E"/>
    <w:rsid w:val="00173A28"/>
    <w:rsid w:val="001B7077"/>
    <w:rsid w:val="00247560"/>
    <w:rsid w:val="002739D2"/>
    <w:rsid w:val="002A07D4"/>
    <w:rsid w:val="0030052A"/>
    <w:rsid w:val="003301F7"/>
    <w:rsid w:val="003C4264"/>
    <w:rsid w:val="003E0334"/>
    <w:rsid w:val="00406941"/>
    <w:rsid w:val="00432355"/>
    <w:rsid w:val="004A220A"/>
    <w:rsid w:val="0059241E"/>
    <w:rsid w:val="005C70C3"/>
    <w:rsid w:val="005F0DAC"/>
    <w:rsid w:val="00626187"/>
    <w:rsid w:val="00690903"/>
    <w:rsid w:val="00691A47"/>
    <w:rsid w:val="006C0B13"/>
    <w:rsid w:val="007418D0"/>
    <w:rsid w:val="007A4CB0"/>
    <w:rsid w:val="007B530F"/>
    <w:rsid w:val="00821167"/>
    <w:rsid w:val="00880CBB"/>
    <w:rsid w:val="008C6531"/>
    <w:rsid w:val="008D1A31"/>
    <w:rsid w:val="008E3F99"/>
    <w:rsid w:val="00932485"/>
    <w:rsid w:val="00984ACB"/>
    <w:rsid w:val="009962B7"/>
    <w:rsid w:val="009D1D8B"/>
    <w:rsid w:val="009F2184"/>
    <w:rsid w:val="00B04927"/>
    <w:rsid w:val="00BC4CC0"/>
    <w:rsid w:val="00BD002A"/>
    <w:rsid w:val="00BD66DD"/>
    <w:rsid w:val="00BF08CC"/>
    <w:rsid w:val="00C009DB"/>
    <w:rsid w:val="00C17A37"/>
    <w:rsid w:val="00C21674"/>
    <w:rsid w:val="00C90ECC"/>
    <w:rsid w:val="00C94A38"/>
    <w:rsid w:val="00CA6596"/>
    <w:rsid w:val="00CC6DF5"/>
    <w:rsid w:val="00CC7171"/>
    <w:rsid w:val="00D553ED"/>
    <w:rsid w:val="00D7250B"/>
    <w:rsid w:val="00D917F0"/>
    <w:rsid w:val="00D91E28"/>
    <w:rsid w:val="00DD7BF9"/>
    <w:rsid w:val="00E36B17"/>
    <w:rsid w:val="00E41699"/>
    <w:rsid w:val="00EA43A8"/>
    <w:rsid w:val="00EB1277"/>
    <w:rsid w:val="00EF3A8C"/>
    <w:rsid w:val="00F2657B"/>
    <w:rsid w:val="00F4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73249-4FF2-4657-AC98-0C73045F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sal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F5739E3FF34D57824D41702E6EA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5DEE-92A8-47CA-B51B-4511F0581822}"/>
      </w:docPartPr>
      <w:docPartBody>
        <w:p w:rsidR="00AA16DA" w:rsidRDefault="00240EC0">
          <w:pPr>
            <w:pStyle w:val="19F5739E3FF34D57824D41702E6EA356"/>
          </w:pPr>
          <w:r>
            <w:t>[Your Name]</w:t>
          </w:r>
        </w:p>
      </w:docPartBody>
    </w:docPart>
    <w:docPart>
      <w:docPartPr>
        <w:name w:val="38BFECE36A6D421A879D26121E4B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E14D3-D414-4DFE-AE0C-E4DB2B88C8F5}"/>
      </w:docPartPr>
      <w:docPartBody>
        <w:p w:rsidR="00AA16DA" w:rsidRDefault="00240EC0">
          <w:pPr>
            <w:pStyle w:val="38BFECE36A6D421A879D26121E4B8C3D"/>
          </w:pPr>
          <w:r>
            <w:t>[Address, City, ST  ZIP Code]</w:t>
          </w:r>
        </w:p>
      </w:docPartBody>
    </w:docPart>
    <w:docPart>
      <w:docPartPr>
        <w:name w:val="5D89935C65304F359A50615E652D8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D985-E77E-43A5-8D8D-1AA068345CEA}"/>
      </w:docPartPr>
      <w:docPartBody>
        <w:p w:rsidR="00AA16DA" w:rsidRDefault="00240EC0">
          <w:pPr>
            <w:pStyle w:val="5D89935C65304F359A50615E652D8744"/>
          </w:pPr>
          <w:r>
            <w:t>[Telephone]</w:t>
          </w:r>
        </w:p>
      </w:docPartBody>
    </w:docPart>
    <w:docPart>
      <w:docPartPr>
        <w:name w:val="A1DC9881A4E14619AC0BCCA727EE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2F14-9692-4F5C-9483-47F326FC76A0}"/>
      </w:docPartPr>
      <w:docPartBody>
        <w:p w:rsidR="00AA16DA" w:rsidRDefault="00240EC0">
          <w:pPr>
            <w:pStyle w:val="A1DC9881A4E14619AC0BCCA727EE64FF"/>
          </w:pPr>
          <w:r>
            <w:t>[Email]</w:t>
          </w:r>
        </w:p>
      </w:docPartBody>
    </w:docPart>
    <w:docPart>
      <w:docPartPr>
        <w:name w:val="82A83ECB7F1C4D44A8076619D8DEB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CA20-D272-4C57-B5D2-EC9D7D12536B}"/>
      </w:docPartPr>
      <w:docPartBody>
        <w:p w:rsidR="00AA16DA" w:rsidRDefault="00240EC0">
          <w:pPr>
            <w:pStyle w:val="82A83ECB7F1C4D44A8076619D8DEB7B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0D653BB9AA4993AE7A5872ECBC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29005-3DBD-474F-855C-018068DF96A4}"/>
      </w:docPartPr>
      <w:docPartBody>
        <w:p w:rsidR="00AA16DA" w:rsidRDefault="00C61221" w:rsidP="00C61221">
          <w:pPr>
            <w:pStyle w:val="F30D653BB9AA4993AE7A5872ECBCEB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EFFF99CA50405BBD63487742B1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D226-AA0D-45C5-BF20-1B97A10C9C78}"/>
      </w:docPartPr>
      <w:docPartBody>
        <w:p w:rsidR="00E900C4" w:rsidRDefault="00FE4BAC" w:rsidP="00FE4BAC">
          <w:pPr>
            <w:pStyle w:val="DFEFFF99CA50405BBD63487742B1DF72"/>
          </w:pPr>
          <w:r>
            <w:t>[Address, 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21"/>
    <w:rsid w:val="00032726"/>
    <w:rsid w:val="000517A6"/>
    <w:rsid w:val="00240EC0"/>
    <w:rsid w:val="00360433"/>
    <w:rsid w:val="00392248"/>
    <w:rsid w:val="004B4DEA"/>
    <w:rsid w:val="007676FE"/>
    <w:rsid w:val="008D5473"/>
    <w:rsid w:val="00AA16DA"/>
    <w:rsid w:val="00C61221"/>
    <w:rsid w:val="00E900C4"/>
    <w:rsid w:val="00F26810"/>
    <w:rsid w:val="00FE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5739E3FF34D57824D41702E6EA356">
    <w:name w:val="19F5739E3FF34D57824D41702E6EA356"/>
  </w:style>
  <w:style w:type="paragraph" w:customStyle="1" w:styleId="38BFECE36A6D421A879D26121E4B8C3D">
    <w:name w:val="38BFECE36A6D421A879D26121E4B8C3D"/>
  </w:style>
  <w:style w:type="paragraph" w:customStyle="1" w:styleId="5D89935C65304F359A50615E652D8744">
    <w:name w:val="5D89935C65304F359A50615E652D8744"/>
  </w:style>
  <w:style w:type="paragraph" w:customStyle="1" w:styleId="A1DC9881A4E14619AC0BCCA727EE64FF">
    <w:name w:val="A1DC9881A4E14619AC0BCCA727EE64FF"/>
  </w:style>
  <w:style w:type="paragraph" w:customStyle="1" w:styleId="8C131244BDAC475E9A36D8039578BFB0">
    <w:name w:val="8C131244BDAC475E9A36D8039578BFB0"/>
  </w:style>
  <w:style w:type="paragraph" w:customStyle="1" w:styleId="1CA53EE09B7B4002B044C948CF060EBB">
    <w:name w:val="1CA53EE09B7B4002B044C948CF060EBB"/>
  </w:style>
  <w:style w:type="paragraph" w:customStyle="1" w:styleId="A37BC4E0691C483E85CBD27B1A2382C0">
    <w:name w:val="A37BC4E0691C483E85CBD27B1A2382C0"/>
  </w:style>
  <w:style w:type="paragraph" w:customStyle="1" w:styleId="93B5C1A250A7436D8E65E347D5081F65">
    <w:name w:val="93B5C1A250A7436D8E65E347D5081F65"/>
  </w:style>
  <w:style w:type="paragraph" w:customStyle="1" w:styleId="7BAF5B6B8F164F299BF8EA3945877D96">
    <w:name w:val="7BAF5B6B8F164F299BF8EA3945877D96"/>
  </w:style>
  <w:style w:type="character" w:styleId="PlaceholderText">
    <w:name w:val="Placeholder Text"/>
    <w:basedOn w:val="DefaultParagraphFont"/>
    <w:uiPriority w:val="99"/>
    <w:semiHidden/>
    <w:rsid w:val="00E900C4"/>
    <w:rPr>
      <w:color w:val="808080"/>
    </w:rPr>
  </w:style>
  <w:style w:type="paragraph" w:customStyle="1" w:styleId="82A83ECB7F1C4D44A8076619D8DEB7BC">
    <w:name w:val="82A83ECB7F1C4D44A8076619D8DEB7BC"/>
  </w:style>
  <w:style w:type="paragraph" w:customStyle="1" w:styleId="60C26B1983EA407D9876A2EE63C2BFF8">
    <w:name w:val="60C26B1983EA407D9876A2EE63C2BFF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3A742DD867F84C1E946C2670F6228688">
    <w:name w:val="3A742DD867F84C1E946C2670F6228688"/>
  </w:style>
  <w:style w:type="paragraph" w:customStyle="1" w:styleId="D12AE37F48DC4022B25C32906B3EC34A">
    <w:name w:val="D12AE37F48DC4022B25C32906B3EC34A"/>
  </w:style>
  <w:style w:type="paragraph" w:customStyle="1" w:styleId="6B62615993B94E1B8BD416C7B187186B">
    <w:name w:val="6B62615993B94E1B8BD416C7B187186B"/>
  </w:style>
  <w:style w:type="paragraph" w:customStyle="1" w:styleId="95AFD2CF055F456EA91A69FFB23AE960">
    <w:name w:val="95AFD2CF055F456EA91A69FFB23AE960"/>
  </w:style>
  <w:style w:type="paragraph" w:customStyle="1" w:styleId="C9B133487A1E4F3098466DA139BB210E">
    <w:name w:val="C9B133487A1E4F3098466DA139BB210E"/>
  </w:style>
  <w:style w:type="paragraph" w:customStyle="1" w:styleId="52E6A04AC25A44A7874A230B8442C480">
    <w:name w:val="52E6A04AC25A44A7874A230B8442C480"/>
  </w:style>
  <w:style w:type="paragraph" w:customStyle="1" w:styleId="015021B6FB314EC8A5ADD33900D5690D">
    <w:name w:val="015021B6FB314EC8A5ADD33900D5690D"/>
  </w:style>
  <w:style w:type="paragraph" w:customStyle="1" w:styleId="F30D653BB9AA4993AE7A5872ECBCEB8A">
    <w:name w:val="F30D653BB9AA4993AE7A5872ECBCEB8A"/>
    <w:rsid w:val="00C61221"/>
  </w:style>
  <w:style w:type="paragraph" w:customStyle="1" w:styleId="DB81F71714E24B39B098D57C1E103494">
    <w:name w:val="DB81F71714E24B39B098D57C1E103494"/>
    <w:rsid w:val="00360433"/>
  </w:style>
  <w:style w:type="paragraph" w:customStyle="1" w:styleId="19A541F51396443FBA5D9EBB8804B8CA">
    <w:name w:val="19A541F51396443FBA5D9EBB8804B8CA"/>
    <w:rsid w:val="00360433"/>
  </w:style>
  <w:style w:type="paragraph" w:customStyle="1" w:styleId="E30CAC9200AE4FF5A4941D4F284E0B5E">
    <w:name w:val="E30CAC9200AE4FF5A4941D4F284E0B5E"/>
    <w:rsid w:val="00360433"/>
  </w:style>
  <w:style w:type="paragraph" w:customStyle="1" w:styleId="4F2B78BFC37C4E059537CBEB8EF67F6E">
    <w:name w:val="4F2B78BFC37C4E059537CBEB8EF67F6E"/>
    <w:rsid w:val="00360433"/>
  </w:style>
  <w:style w:type="paragraph" w:customStyle="1" w:styleId="DFEFFF99CA50405BBD63487742B1DF72">
    <w:name w:val="DFEFFF99CA50405BBD63487742B1DF72"/>
    <w:rsid w:val="00FE4BAC"/>
  </w:style>
  <w:style w:type="paragraph" w:customStyle="1" w:styleId="D68976542899453CAF40236C1964BB78">
    <w:name w:val="D68976542899453CAF40236C1964BB78"/>
    <w:rsid w:val="00E900C4"/>
  </w:style>
  <w:style w:type="paragraph" w:customStyle="1" w:styleId="6563CD43DF4F463DA30F0E8A62C904CB">
    <w:name w:val="6563CD43DF4F463DA30F0E8A62C904CB"/>
    <w:rsid w:val="00E90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C-54, Barfani Dham, Ahamadpur, Bhopal 462026 M.P</CompanyAddress>
  <CompanyPhone>+91 8982384594</CompanyPhone>
  <CompanyFax/>
  <CompanyEmail>itisalam@gmail.com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Sadar-e-Alam</dc:creator>
  <cp:keywords/>
  <cp:lastModifiedBy>Sadar-e- Alam</cp:lastModifiedBy>
  <cp:revision>12</cp:revision>
  <cp:lastPrinted>2016-08-15T20:14:00Z</cp:lastPrinted>
  <dcterms:created xsi:type="dcterms:W3CDTF">2016-08-15T20:16:00Z</dcterms:created>
  <dcterms:modified xsi:type="dcterms:W3CDTF">2016-08-25T21:23:00Z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